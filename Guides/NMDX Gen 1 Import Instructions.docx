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3C45" w14:textId="53189880" w:rsidR="00D108BD" w:rsidRPr="00016F9C" w:rsidRDefault="00D108BD" w:rsidP="00D108BD">
      <w:pPr>
        <w:ind w:left="720" w:hanging="360"/>
        <w:rPr>
          <w:color w:val="auto"/>
        </w:rPr>
      </w:pPr>
      <w:r w:rsidRPr="00016F9C">
        <w:rPr>
          <w:color w:val="auto"/>
        </w:rPr>
        <w:t>Import Instructions</w:t>
      </w:r>
      <w:r w:rsidR="00016F9C" w:rsidRPr="00016F9C">
        <w:rPr>
          <w:color w:val="auto"/>
        </w:rPr>
        <w:t xml:space="preserve"> (Boyd PQ)</w:t>
      </w:r>
    </w:p>
    <w:p w14:paraId="745A9FC0" w14:textId="3F3E8911" w:rsidR="00D108BD" w:rsidRPr="00016F9C" w:rsidRDefault="00D108BD" w:rsidP="00D108BD">
      <w:pPr>
        <w:pStyle w:val="ListParagraph"/>
        <w:numPr>
          <w:ilvl w:val="0"/>
          <w:numId w:val="1"/>
        </w:numPr>
        <w:rPr>
          <w:color w:val="auto"/>
        </w:rPr>
      </w:pPr>
      <w:r w:rsidRPr="00016F9C">
        <w:rPr>
          <w:color w:val="auto"/>
        </w:rPr>
        <w:t>Open New command line window</w:t>
      </w:r>
    </w:p>
    <w:p w14:paraId="5D1D1835" w14:textId="076F7476" w:rsidR="00D108BD" w:rsidRPr="00016F9C" w:rsidRDefault="00D108BD" w:rsidP="00D108BD">
      <w:pPr>
        <w:pStyle w:val="ListParagraph"/>
        <w:numPr>
          <w:ilvl w:val="0"/>
          <w:numId w:val="1"/>
        </w:numPr>
        <w:rPr>
          <w:color w:val="auto"/>
        </w:rPr>
      </w:pPr>
      <w:r w:rsidRPr="00016F9C">
        <w:rPr>
          <w:color w:val="auto"/>
        </w:rPr>
        <w:t>P:</w:t>
      </w:r>
    </w:p>
    <w:p w14:paraId="07D6F8A7" w14:textId="59D38FC8" w:rsidR="003E642B" w:rsidRPr="00016F9C" w:rsidRDefault="00D108BD" w:rsidP="00D108BD">
      <w:pPr>
        <w:pStyle w:val="ListParagraph"/>
        <w:numPr>
          <w:ilvl w:val="0"/>
          <w:numId w:val="1"/>
        </w:numPr>
        <w:rPr>
          <w:color w:val="auto"/>
        </w:rPr>
      </w:pPr>
      <w:r w:rsidRPr="00016F9C">
        <w:rPr>
          <w:color w:val="auto"/>
        </w:rPr>
        <w:t>cd P:/Users/Aaron/Boyd Cartridge PQ Data Analysis</w:t>
      </w:r>
    </w:p>
    <w:p w14:paraId="243FDF59" w14:textId="719F55D7" w:rsidR="00D108BD" w:rsidRPr="00016F9C" w:rsidRDefault="00D108BD" w:rsidP="00D108BD">
      <w:pPr>
        <w:pStyle w:val="ListParagraph"/>
        <w:numPr>
          <w:ilvl w:val="0"/>
          <w:numId w:val="1"/>
        </w:numPr>
        <w:rPr>
          <w:color w:val="auto"/>
        </w:rPr>
      </w:pPr>
      <w:proofErr w:type="spellStart"/>
      <w:r w:rsidRPr="00016F9C">
        <w:rPr>
          <w:color w:val="auto"/>
        </w:rPr>
        <w:t>py</w:t>
      </w:r>
      <w:proofErr w:type="spellEnd"/>
      <w:r w:rsidRPr="00016F9C">
        <w:rPr>
          <w:color w:val="auto"/>
        </w:rPr>
        <w:t xml:space="preserve"> RawDataImporter_boydcartridgePQ2022.py</w:t>
      </w:r>
    </w:p>
    <w:p w14:paraId="4232DA3B" w14:textId="0169CDAB" w:rsidR="00016F9C" w:rsidRPr="00016F9C" w:rsidRDefault="00016F9C" w:rsidP="00016F9C">
      <w:pPr>
        <w:ind w:left="360"/>
        <w:rPr>
          <w:color w:val="auto"/>
        </w:rPr>
      </w:pPr>
      <w:r w:rsidRPr="00016F9C">
        <w:rPr>
          <w:color w:val="auto"/>
        </w:rPr>
        <w:t xml:space="preserve">Import Instructions for </w:t>
      </w:r>
      <w:proofErr w:type="spellStart"/>
      <w:r w:rsidRPr="00016F9C">
        <w:rPr>
          <w:color w:val="auto"/>
        </w:rPr>
        <w:t>neumodxVVLabDB</w:t>
      </w:r>
      <w:proofErr w:type="spellEnd"/>
      <w:r w:rsidRPr="00016F9C">
        <w:rPr>
          <w:color w:val="auto"/>
        </w:rPr>
        <w:t xml:space="preserve"> (in case Raw Data Scrapper isn’t working)</w:t>
      </w:r>
    </w:p>
    <w:p w14:paraId="5303C1CE" w14:textId="00824ADE" w:rsidR="00016F9C" w:rsidRPr="00016F9C" w:rsidRDefault="00016F9C" w:rsidP="00016F9C">
      <w:pPr>
        <w:ind w:left="360"/>
        <w:rPr>
          <w:color w:val="auto"/>
        </w:rPr>
      </w:pPr>
      <w:r w:rsidRPr="00016F9C">
        <w:rPr>
          <w:color w:val="auto"/>
        </w:rPr>
        <w:t xml:space="preserve">***Note Data for import must be included as a subfolder within T:/Raw Data – V&amp;V Lab/ </w:t>
      </w:r>
      <w:proofErr w:type="gramStart"/>
      <w:r w:rsidRPr="00016F9C">
        <w:rPr>
          <w:color w:val="auto"/>
        </w:rPr>
        <w:t>in order to</w:t>
      </w:r>
      <w:proofErr w:type="gramEnd"/>
      <w:r w:rsidRPr="00016F9C">
        <w:rPr>
          <w:color w:val="auto"/>
        </w:rPr>
        <w:t xml:space="preserve"> be found thanks to Aaron’s Hacky Code :)***</w:t>
      </w:r>
    </w:p>
    <w:p w14:paraId="17C50629" w14:textId="77777777" w:rsidR="00016F9C" w:rsidRPr="00016F9C" w:rsidRDefault="00016F9C" w:rsidP="00016F9C">
      <w:pPr>
        <w:pStyle w:val="ListParagraph"/>
        <w:numPr>
          <w:ilvl w:val="0"/>
          <w:numId w:val="2"/>
        </w:numPr>
        <w:rPr>
          <w:color w:val="auto"/>
        </w:rPr>
      </w:pPr>
      <w:r w:rsidRPr="00016F9C">
        <w:rPr>
          <w:color w:val="auto"/>
        </w:rPr>
        <w:t>Open New command line window</w:t>
      </w:r>
    </w:p>
    <w:p w14:paraId="54FB2981" w14:textId="77777777" w:rsidR="00016F9C" w:rsidRPr="00016F9C" w:rsidRDefault="00016F9C" w:rsidP="00016F9C">
      <w:pPr>
        <w:pStyle w:val="ListParagraph"/>
        <w:numPr>
          <w:ilvl w:val="0"/>
          <w:numId w:val="2"/>
        </w:numPr>
        <w:rPr>
          <w:color w:val="auto"/>
        </w:rPr>
      </w:pPr>
      <w:r w:rsidRPr="00016F9C">
        <w:rPr>
          <w:color w:val="auto"/>
        </w:rPr>
        <w:t>P:</w:t>
      </w:r>
    </w:p>
    <w:p w14:paraId="7C837E23" w14:textId="0D86F33F" w:rsidR="00016F9C" w:rsidRPr="00016F9C" w:rsidRDefault="00016F9C" w:rsidP="00016F9C">
      <w:pPr>
        <w:pStyle w:val="ListParagraph"/>
        <w:numPr>
          <w:ilvl w:val="0"/>
          <w:numId w:val="2"/>
        </w:numPr>
        <w:rPr>
          <w:color w:val="auto"/>
        </w:rPr>
      </w:pPr>
      <w:r w:rsidRPr="00016F9C">
        <w:rPr>
          <w:color w:val="auto"/>
        </w:rPr>
        <w:t>cd P:/Users/Aaron</w:t>
      </w:r>
    </w:p>
    <w:p w14:paraId="17EAE42C" w14:textId="65930729" w:rsidR="00016F9C" w:rsidRPr="00016F9C" w:rsidRDefault="00016F9C" w:rsidP="00016F9C">
      <w:pPr>
        <w:pStyle w:val="ListParagraph"/>
        <w:numPr>
          <w:ilvl w:val="0"/>
          <w:numId w:val="2"/>
        </w:numPr>
        <w:rPr>
          <w:color w:val="auto"/>
        </w:rPr>
      </w:pPr>
      <w:r w:rsidRPr="00016F9C">
        <w:rPr>
          <w:color w:val="auto"/>
        </w:rPr>
        <w:t>py</w:t>
      </w:r>
      <w:r w:rsidR="00BD701C">
        <w:rPr>
          <w:color w:val="auto"/>
        </w:rPr>
        <w:t>thon</w:t>
      </w:r>
      <w:r w:rsidRPr="00016F9C">
        <w:rPr>
          <w:color w:val="auto"/>
        </w:rPr>
        <w:t xml:space="preserve"> RawDataImporter_neumodxVVLabDB.py</w:t>
      </w:r>
    </w:p>
    <w:p w14:paraId="04ED5755" w14:textId="2DBFCC8F" w:rsidR="00016F9C" w:rsidRPr="00016F9C" w:rsidRDefault="00016F9C" w:rsidP="00016F9C">
      <w:pPr>
        <w:pStyle w:val="ListParagraph"/>
        <w:numPr>
          <w:ilvl w:val="0"/>
          <w:numId w:val="2"/>
        </w:numPr>
        <w:rPr>
          <w:color w:val="auto"/>
        </w:rPr>
      </w:pPr>
      <w:r w:rsidRPr="00016F9C">
        <w:rPr>
          <w:color w:val="auto"/>
        </w:rPr>
        <w:t>Manually remove data from T:/Raw Data – V&amp;V Lab after running script.</w:t>
      </w:r>
    </w:p>
    <w:p w14:paraId="52690545" w14:textId="134134DC" w:rsidR="00016F9C" w:rsidRPr="00016F9C" w:rsidRDefault="00016F9C" w:rsidP="00016F9C">
      <w:pPr>
        <w:ind w:left="360"/>
        <w:rPr>
          <w:color w:val="auto"/>
        </w:rPr>
      </w:pPr>
    </w:p>
    <w:p w14:paraId="535CCA21" w14:textId="77777777" w:rsidR="00763FBD" w:rsidRPr="00763FBD" w:rsidRDefault="00763FBD" w:rsidP="00763FBD">
      <w:pPr>
        <w:ind w:left="360"/>
        <w:rPr>
          <w:color w:val="auto"/>
        </w:rPr>
      </w:pPr>
    </w:p>
    <w:sectPr w:rsidR="00763FBD" w:rsidRPr="0076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D93"/>
    <w:multiLevelType w:val="hybridMultilevel"/>
    <w:tmpl w:val="29DC34E8"/>
    <w:lvl w:ilvl="0" w:tplc="60449E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5267"/>
    <w:multiLevelType w:val="hybridMultilevel"/>
    <w:tmpl w:val="8B6AE8CA"/>
    <w:lvl w:ilvl="0" w:tplc="7E5AADD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BD"/>
    <w:rsid w:val="00016F9C"/>
    <w:rsid w:val="000812AA"/>
    <w:rsid w:val="00257AC1"/>
    <w:rsid w:val="003E642B"/>
    <w:rsid w:val="00763FBD"/>
    <w:rsid w:val="00A97639"/>
    <w:rsid w:val="00BD701C"/>
    <w:rsid w:val="00CD7CEF"/>
    <w:rsid w:val="00D108BD"/>
    <w:rsid w:val="00E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DCF7"/>
  <w15:chartTrackingRefBased/>
  <w15:docId w15:val="{29BE7F93-8421-4F16-B975-41523759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Bidi"/>
        <w:color w:val="243F60" w:themeColor="accent1" w:themeShade="7F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E4E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E4E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E4E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E4E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3E4E"/>
    <w:pPr>
      <w:keepNext/>
      <w:keepLines/>
      <w:spacing w:before="200" w:after="0"/>
      <w:outlineLvl w:val="4"/>
    </w:pPr>
    <w:rPr>
      <w:rFonts w:asciiTheme="majorHAns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F3E4E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E4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F3E4E"/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F3E4E"/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3E4E"/>
    <w:rPr>
      <w:rFonts w:asciiTheme="majorHAns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3E4E"/>
    <w:rPr>
      <w:rFonts w:asciiTheme="majorHAns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F3E4E"/>
    <w:rPr>
      <w:rFonts w:asciiTheme="majorHAnsi" w:eastAsiaTheme="majorEastAsia" w:hAnsiTheme="majorHAnsi"/>
    </w:rPr>
  </w:style>
  <w:style w:type="character" w:styleId="IntenseReference">
    <w:name w:val="Intense Reference"/>
    <w:basedOn w:val="DefaultParagraphFont"/>
    <w:uiPriority w:val="32"/>
    <w:qFormat/>
    <w:rsid w:val="00EF3E4E"/>
    <w:rPr>
      <w:b/>
      <w:bCs/>
      <w:smallCaps/>
      <w:color w:val="C0504D" w:themeColor="accent2"/>
      <w:spacing w:val="5"/>
      <w:u w:val="single"/>
    </w:rPr>
  </w:style>
  <w:style w:type="character" w:styleId="Emphasis">
    <w:name w:val="Emphasis"/>
    <w:basedOn w:val="DefaultParagraphFont"/>
    <w:uiPriority w:val="20"/>
    <w:qFormat/>
    <w:rsid w:val="00EF3E4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E4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3E4E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EF3E4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EF3E4E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qFormat/>
    <w:rsid w:val="00EF3E4E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E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E4E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EF3E4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3E4E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EF3E4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F3E4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F3E4E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EF3E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3E4E"/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Heading6Char">
    <w:name w:val="Heading 6 Char"/>
    <w:basedOn w:val="DefaultParagraphFont"/>
    <w:link w:val="Heading6"/>
    <w:uiPriority w:val="9"/>
    <w:rsid w:val="00EF3E4E"/>
    <w:rPr>
      <w:rFonts w:asciiTheme="majorHAnsi" w:eastAsiaTheme="majorEastAsia" w:hAnsiTheme="majorHAns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Normal_Qiagenw10</Template>
  <TotalTime>209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Ripley - QIAGEN</dc:creator>
  <cp:keywords/>
  <dc:description/>
  <cp:lastModifiedBy>Aaron Ripley - QIAGEN</cp:lastModifiedBy>
  <cp:revision>1</cp:revision>
  <dcterms:created xsi:type="dcterms:W3CDTF">2022-04-05T16:42:00Z</dcterms:created>
  <dcterms:modified xsi:type="dcterms:W3CDTF">2022-04-05T20:11:00Z</dcterms:modified>
</cp:coreProperties>
</file>